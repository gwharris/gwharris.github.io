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AD16DC" w14:textId="77777777" w:rsidR="003D04EC" w:rsidRDefault="00000000">
      <w:pPr>
        <w:widowControl w:val="0"/>
        <w:kinsoku w:val="0"/>
        <w:wordWrap w:val="0"/>
        <w:autoSpaceDE w:val="0"/>
        <w:autoSpaceDN w:val="0"/>
        <w:adjustRightInd w:val="0"/>
        <w:spacing w:before="5" w:line="246" w:lineRule="auto"/>
        <w:ind w:left="3900"/>
        <w:textAlignment w:val="baseline"/>
        <w:outlineLvl w:val="1"/>
      </w:pPr>
      <w:r>
        <w:rPr>
          <w:noProof/>
          <w:color w:val="000000"/>
          <w:sz w:val="50"/>
          <w:szCs w:val="50"/>
        </w:rPr>
        <w:t>Graham</w:t>
      </w:r>
      <w:r>
        <w:rPr>
          <w:color w:val="000000"/>
          <w:spacing w:val="-1"/>
          <w:sz w:val="50"/>
          <w:szCs w:val="50"/>
        </w:rPr>
        <w:t xml:space="preserve"> </w:t>
      </w:r>
      <w:r>
        <w:rPr>
          <w:noProof/>
          <w:color w:val="000000"/>
          <w:sz w:val="50"/>
          <w:szCs w:val="50"/>
        </w:rPr>
        <w:t>Harris</w:t>
      </w:r>
    </w:p>
    <w:p w14:paraId="0652C7BF" w14:textId="77777777" w:rsidR="003D04EC" w:rsidRDefault="00000000">
      <w:pPr>
        <w:widowControl w:val="0"/>
        <w:kinsoku w:val="0"/>
        <w:wordWrap w:val="0"/>
        <w:autoSpaceDE w:val="0"/>
        <w:autoSpaceDN w:val="0"/>
        <w:adjustRightInd w:val="0"/>
        <w:ind w:left="3200"/>
        <w:textAlignment w:val="baseline"/>
      </w:pPr>
      <w:r>
        <w:rPr>
          <w:noProof/>
          <w:color w:val="000000"/>
          <w:sz w:val="18"/>
          <w:szCs w:val="18"/>
        </w:rPr>
        <w:t>Ne</w:t>
      </w:r>
      <w:r>
        <w:rPr>
          <w:noProof/>
          <w:color w:val="000000"/>
          <w:spacing w:val="1"/>
          <w:sz w:val="18"/>
          <w:szCs w:val="18"/>
        </w:rPr>
        <w:t>w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Y</w:t>
      </w:r>
      <w:r>
        <w:rPr>
          <w:noProof/>
          <w:color w:val="000000"/>
          <w:sz w:val="18"/>
          <w:szCs w:val="18"/>
        </w:rPr>
        <w:t>ork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pacing w:val="1"/>
          <w:sz w:val="18"/>
          <w:szCs w:val="18"/>
        </w:rPr>
        <w:t>C</w:t>
      </w:r>
      <w:r>
        <w:rPr>
          <w:noProof/>
          <w:color w:val="000000"/>
          <w:sz w:val="18"/>
          <w:szCs w:val="18"/>
        </w:rPr>
        <w:t>ity</w:t>
      </w:r>
      <w:r>
        <w:rPr>
          <w:noProof/>
          <w:color w:val="000000"/>
          <w:spacing w:val="1"/>
          <w:sz w:val="18"/>
          <w:szCs w:val="18"/>
        </w:rPr>
        <w:t>,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NY</w:t>
      </w:r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5">
        <w:r w:rsidR="003D04EC">
          <w:rPr>
            <w:noProof/>
            <w:color w:val="000000"/>
            <w:sz w:val="18"/>
            <w:szCs w:val="18"/>
            <w:u w:val="single" w:color="000000"/>
          </w:rPr>
          <w:t>grahamh1019@gmail.com</w:t>
        </w:r>
      </w:hyperlink>
      <w:r>
        <w:rPr>
          <w:color w:val="000000"/>
          <w:spacing w:val="-1"/>
          <w:sz w:val="18"/>
          <w:szCs w:val="18"/>
        </w:rPr>
        <w:t xml:space="preserve"> </w:t>
      </w:r>
      <w:r>
        <w:rPr>
          <w:noProof/>
          <w:color w:val="000000"/>
          <w:sz w:val="18"/>
          <w:szCs w:val="18"/>
        </w:rPr>
        <w:t>|</w:t>
      </w:r>
      <w:r>
        <w:rPr>
          <w:color w:val="000000"/>
          <w:spacing w:val="-1"/>
          <w:sz w:val="18"/>
          <w:szCs w:val="18"/>
        </w:rPr>
        <w:t xml:space="preserve"> </w:t>
      </w:r>
      <w:hyperlink r:id="rId6">
        <w:r w:rsidR="003D04EC">
          <w:rPr>
            <w:noProof/>
            <w:color w:val="000000"/>
            <w:sz w:val="18"/>
            <w:szCs w:val="18"/>
            <w:u w:val="single" w:color="000000"/>
          </w:rPr>
          <w:t>LinkedIn</w:t>
        </w:r>
      </w:hyperlink>
    </w:p>
    <w:p w14:paraId="30C5AB5A" w14:textId="77777777" w:rsidR="003D04EC" w:rsidRDefault="003D04EC">
      <w:pPr>
        <w:widowControl w:val="0"/>
        <w:kinsoku w:val="0"/>
        <w:wordWrap w:val="0"/>
        <w:autoSpaceDE w:val="0"/>
        <w:autoSpaceDN w:val="0"/>
        <w:adjustRightInd w:val="0"/>
        <w:spacing w:before="1" w:line="285" w:lineRule="auto"/>
        <w:jc w:val="both"/>
        <w:textAlignment w:val="baseline"/>
        <w:rPr>
          <w:rFonts w:ascii="Arial" w:eastAsia="Arial" w:hAnsi="Arial" w:cs="Arial"/>
        </w:rPr>
      </w:pPr>
    </w:p>
    <w:p w14:paraId="2A4B61AE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spacing w:val="1"/>
          <w:w w:val="99"/>
          <w:sz w:val="21"/>
          <w:szCs w:val="21"/>
        </w:rPr>
        <w:t>Summar</w:t>
      </w:r>
      <w:r w:rsidRPr="001F0C58">
        <w:rPr>
          <w:b/>
          <w:noProof/>
          <w:color w:val="000000"/>
          <w:spacing w:val="1"/>
          <w:sz w:val="21"/>
          <w:szCs w:val="21"/>
        </w:rPr>
        <w:t>y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54656" behindDoc="1" locked="0" layoutInCell="1" allowOverlap="1" wp14:anchorId="6E433F45" wp14:editId="24DF254A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3C61482-B38E-4530-1437-8CACC06C8D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8570A3" w14:textId="2A7626DF" w:rsidR="008932F9" w:rsidRDefault="008932F9" w:rsidP="00114EF2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noProof/>
          <w:color w:val="000000"/>
          <w:sz w:val="21"/>
          <w:szCs w:val="21"/>
        </w:rPr>
      </w:pPr>
      <w:r w:rsidRPr="008932F9">
        <w:rPr>
          <w:noProof/>
          <w:color w:val="000000"/>
          <w:sz w:val="21"/>
          <w:szCs w:val="21"/>
        </w:rPr>
        <w:t>Resourceful business analyst with 3+ years of experience delivering high-impact solutions in data integration,</w:t>
      </w:r>
    </w:p>
    <w:p w14:paraId="224E5F77" w14:textId="77777777" w:rsidR="00114EF2" w:rsidRDefault="008932F9" w:rsidP="00114EF2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noProof/>
          <w:color w:val="000000"/>
          <w:sz w:val="21"/>
          <w:szCs w:val="21"/>
        </w:rPr>
      </w:pPr>
      <w:r w:rsidRPr="008932F9">
        <w:rPr>
          <w:noProof/>
          <w:color w:val="000000"/>
          <w:sz w:val="21"/>
          <w:szCs w:val="21"/>
        </w:rPr>
        <w:t xml:space="preserve">process automation, and enterprise platform implementation. Proven ability to translate complex technical requirements </w:t>
      </w:r>
    </w:p>
    <w:p w14:paraId="782D5D69" w14:textId="0DC1E988" w:rsidR="003D04EC" w:rsidRDefault="008932F9" w:rsidP="00114EF2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noProof/>
          <w:color w:val="000000"/>
          <w:sz w:val="21"/>
          <w:szCs w:val="21"/>
        </w:rPr>
      </w:pPr>
      <w:r w:rsidRPr="008932F9">
        <w:rPr>
          <w:noProof/>
          <w:color w:val="000000"/>
          <w:sz w:val="21"/>
          <w:szCs w:val="21"/>
        </w:rPr>
        <w:t>in</w:t>
      </w:r>
      <w:r w:rsidR="00114EF2">
        <w:rPr>
          <w:noProof/>
          <w:color w:val="000000"/>
          <w:sz w:val="21"/>
          <w:szCs w:val="21"/>
        </w:rPr>
        <w:t>t</w:t>
      </w:r>
      <w:r w:rsidRPr="008932F9">
        <w:rPr>
          <w:noProof/>
          <w:color w:val="000000"/>
          <w:sz w:val="21"/>
          <w:szCs w:val="21"/>
        </w:rPr>
        <w:t>o</w:t>
      </w:r>
      <w:r w:rsidR="00114EF2">
        <w:rPr>
          <w:noProof/>
          <w:color w:val="000000"/>
          <w:sz w:val="21"/>
          <w:szCs w:val="21"/>
        </w:rPr>
        <w:t xml:space="preserve"> </w:t>
      </w:r>
      <w:r w:rsidRPr="008932F9">
        <w:rPr>
          <w:noProof/>
          <w:color w:val="000000"/>
          <w:sz w:val="21"/>
          <w:szCs w:val="21"/>
        </w:rPr>
        <w:t>actionable insights and streamline cross-functional collaboration across engineering, sales, and product teams. Adept in Agile</w:t>
      </w:r>
      <w:r w:rsidR="00114EF2">
        <w:rPr>
          <w:noProof/>
          <w:color w:val="000000"/>
          <w:sz w:val="21"/>
          <w:szCs w:val="21"/>
        </w:rPr>
        <w:t xml:space="preserve"> </w:t>
      </w:r>
      <w:r w:rsidRPr="008932F9">
        <w:rPr>
          <w:noProof/>
          <w:color w:val="000000"/>
          <w:sz w:val="21"/>
          <w:szCs w:val="21"/>
        </w:rPr>
        <w:t>methodologies, data-driven decision-making, and stakeholder communication.</w:t>
      </w:r>
    </w:p>
    <w:p w14:paraId="336438B4" w14:textId="77777777" w:rsidR="008932F9" w:rsidRPr="001F0C58" w:rsidRDefault="008932F9">
      <w:pPr>
        <w:widowControl w:val="0"/>
        <w:kinsoku w:val="0"/>
        <w:wordWrap w:val="0"/>
        <w:autoSpaceDE w:val="0"/>
        <w:autoSpaceDN w:val="0"/>
        <w:adjustRightInd w:val="0"/>
        <w:spacing w:line="302" w:lineRule="auto"/>
        <w:jc w:val="both"/>
        <w:textAlignment w:val="baseline"/>
        <w:rPr>
          <w:rFonts w:eastAsia="Arial"/>
          <w:sz w:val="21"/>
          <w:szCs w:val="21"/>
        </w:rPr>
      </w:pPr>
    </w:p>
    <w:p w14:paraId="7F65898A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Expe</w:t>
      </w:r>
      <w:r w:rsidRPr="001F0C58">
        <w:rPr>
          <w:b/>
          <w:noProof/>
          <w:color w:val="000000"/>
          <w:spacing w:val="1"/>
          <w:sz w:val="21"/>
          <w:szCs w:val="21"/>
        </w:rPr>
        <w:t>r</w:t>
      </w:r>
      <w:r w:rsidRPr="001F0C58">
        <w:rPr>
          <w:b/>
          <w:noProof/>
          <w:color w:val="000000"/>
          <w:sz w:val="21"/>
          <w:szCs w:val="21"/>
        </w:rPr>
        <w:t>ience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55680" behindDoc="1" locked="0" layoutInCell="1" allowOverlap="1" wp14:anchorId="1FA65F07" wp14:editId="4C984C89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52FB931C-8547-4317-C890-C48F56A0F67B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505D80" w14:textId="77777777" w:rsidR="002A4C90" w:rsidRPr="00FE3093" w:rsidRDefault="002A4C90" w:rsidP="002A4C90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b/>
          <w:noProof/>
          <w:color w:val="000000"/>
          <w:sz w:val="21"/>
          <w:szCs w:val="21"/>
        </w:rPr>
      </w:pPr>
      <w:r w:rsidRPr="00FE3093">
        <w:rPr>
          <w:b/>
          <w:noProof/>
          <w:color w:val="000000"/>
          <w:sz w:val="21"/>
          <w:szCs w:val="21"/>
        </w:rPr>
        <w:t xml:space="preserve">Business Analyst, Cloud - </w:t>
      </w:r>
      <w:r w:rsidRPr="00FE3093">
        <w:rPr>
          <w:bCs/>
          <w:i/>
          <w:iCs/>
          <w:noProof/>
          <w:color w:val="000000"/>
          <w:sz w:val="21"/>
          <w:szCs w:val="21"/>
        </w:rPr>
        <w:t>Capgemini</w:t>
      </w:r>
      <w:r w:rsidRPr="00FE3093">
        <w:rPr>
          <w:bCs/>
          <w:i/>
          <w:iCs/>
          <w:color w:val="000000"/>
          <w:spacing w:val="-1"/>
          <w:sz w:val="21"/>
          <w:szCs w:val="21"/>
        </w:rPr>
        <w:t xml:space="preserve"> </w:t>
      </w:r>
      <w:r w:rsidRPr="00FE3093">
        <w:rPr>
          <w:bCs/>
          <w:i/>
          <w:iCs/>
          <w:noProof/>
          <w:color w:val="000000"/>
          <w:sz w:val="21"/>
          <w:szCs w:val="21"/>
        </w:rPr>
        <w:t>US</w:t>
      </w:r>
    </w:p>
    <w:p w14:paraId="29CDFE94" w14:textId="5F2D693C" w:rsidR="003D04EC" w:rsidRPr="001F0C58" w:rsidRDefault="002A4C90" w:rsidP="002A4C90">
      <w:pPr>
        <w:widowControl w:val="0"/>
        <w:kinsoku w:val="0"/>
        <w:wordWrap w:val="0"/>
        <w:autoSpaceDE w:val="0"/>
        <w:autoSpaceDN w:val="0"/>
        <w:adjustRightInd w:val="0"/>
        <w:textAlignment w:val="baseline"/>
        <w:rPr>
          <w:sz w:val="21"/>
          <w:szCs w:val="21"/>
        </w:rPr>
      </w:pPr>
      <w:r w:rsidRPr="00FE3093">
        <w:rPr>
          <w:b/>
          <w:noProof/>
          <w:color w:val="000000"/>
          <w:spacing w:val="1"/>
          <w:sz w:val="21"/>
          <w:szCs w:val="21"/>
        </w:rPr>
        <w:t>J</w:t>
      </w:r>
      <w:r w:rsidRPr="00FE3093">
        <w:rPr>
          <w:b/>
          <w:noProof/>
          <w:color w:val="000000"/>
          <w:sz w:val="21"/>
          <w:szCs w:val="21"/>
        </w:rPr>
        <w:t>un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2022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-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Apr</w:t>
      </w:r>
      <w:r w:rsidRPr="00FE3093">
        <w:rPr>
          <w:b/>
          <w:color w:val="000000"/>
          <w:w w:val="89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2025</w:t>
      </w:r>
    </w:p>
    <w:p w14:paraId="0F41B1FD" w14:textId="77777777" w:rsidR="003D04EC" w:rsidRPr="001F0C58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w w:val="99"/>
          <w:sz w:val="21"/>
          <w:szCs w:val="21"/>
        </w:rPr>
        <w:t>Documented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over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50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business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requirements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at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a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leading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food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products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compa</w:t>
      </w:r>
      <w:r w:rsidRPr="001F0C58">
        <w:rPr>
          <w:noProof/>
          <w:color w:val="000000"/>
          <w:sz w:val="21"/>
          <w:szCs w:val="21"/>
        </w:rPr>
        <w:t>ny,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supporting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the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B2B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sales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team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selecting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enterprise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pacing w:val="1"/>
          <w:sz w:val="21"/>
          <w:szCs w:val="21"/>
        </w:rPr>
        <w:t>c</w:t>
      </w:r>
      <w:r w:rsidRPr="001F0C58">
        <w:rPr>
          <w:noProof/>
          <w:color w:val="000000"/>
          <w:sz w:val="21"/>
          <w:szCs w:val="21"/>
        </w:rPr>
        <w:t>loud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platform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with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precise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mapping.</w:t>
      </w:r>
      <w:r w:rsidRPr="001F0C58">
        <w:rPr>
          <w:color w:val="000000"/>
          <w:sz w:val="21"/>
          <w:szCs w:val="21"/>
        </w:rPr>
        <w:t xml:space="preserve"> </w:t>
      </w:r>
    </w:p>
    <w:p w14:paraId="6655F89F" w14:textId="2200A690" w:rsidR="003D04EC" w:rsidRPr="001F0C58" w:rsidRDefault="00000000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Managed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integrations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global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healthcare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firm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by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collaborating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with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4+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internal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teams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streamline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exchange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between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3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patient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databases,</w:t>
      </w:r>
      <w:r w:rsidRPr="001F0C58">
        <w:rPr>
          <w:color w:val="000000"/>
          <w:w w:val="8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leveraging</w:t>
      </w:r>
      <w:r w:rsidRPr="001F0C58">
        <w:rPr>
          <w:color w:val="000000"/>
          <w:w w:val="8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8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integration</w:t>
      </w:r>
      <w:r w:rsidRPr="001F0C58">
        <w:rPr>
          <w:color w:val="000000"/>
          <w:w w:val="8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practices.</w:t>
      </w:r>
      <w:r w:rsidRPr="001F0C58">
        <w:rPr>
          <w:color w:val="000000"/>
          <w:sz w:val="21"/>
          <w:szCs w:val="21"/>
        </w:rPr>
        <w:t xml:space="preserve"> </w:t>
      </w:r>
    </w:p>
    <w:p w14:paraId="1F5805A1" w14:textId="77777777" w:rsidR="00DA2F59" w:rsidRPr="001F0C58" w:rsidRDefault="00000000" w:rsidP="00DA2F59">
      <w:pPr>
        <w:widowControl w:val="0"/>
        <w:numPr>
          <w:ilvl w:val="0"/>
          <w:numId w:val="1"/>
        </w:numPr>
        <w:kinsoku w:val="0"/>
        <w:autoSpaceDE w:val="0"/>
        <w:autoSpaceDN w:val="0"/>
        <w:adjustRightInd w:val="0"/>
        <w:spacing w:before="1" w:after="80" w:line="250" w:lineRule="auto"/>
        <w:ind w:right="20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Developed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two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methods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capture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EDI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partner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migration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parameters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for over 1,000 global customers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healthcare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client,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enhancing</w:t>
      </w:r>
      <w:r w:rsidR="00DA2F59" w:rsidRPr="001F0C58">
        <w:rPr>
          <w:color w:val="000000"/>
          <w:w w:val="94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process</w:t>
      </w:r>
      <w:r w:rsidR="00DA2F59" w:rsidRPr="001F0C58">
        <w:rPr>
          <w:color w:val="000000"/>
          <w:sz w:val="21"/>
          <w:szCs w:val="21"/>
        </w:rPr>
        <w:t xml:space="preserve"> </w:t>
      </w:r>
      <w:r w:rsidR="00DA2F59" w:rsidRPr="001F0C58">
        <w:rPr>
          <w:noProof/>
          <w:color w:val="000000"/>
          <w:spacing w:val="1"/>
          <w:sz w:val="21"/>
          <w:szCs w:val="21"/>
        </w:rPr>
        <w:t>e</w:t>
      </w:r>
      <w:r w:rsidR="00DA2F59" w:rsidRPr="001F0C58">
        <w:rPr>
          <w:noProof/>
          <w:color w:val="000000"/>
          <w:sz w:val="21"/>
          <w:szCs w:val="21"/>
        </w:rPr>
        <w:t>fficiency</w:t>
      </w:r>
      <w:r w:rsidR="00DA2F59" w:rsidRPr="001F0C58">
        <w:rPr>
          <w:color w:val="000000"/>
          <w:w w:val="93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and</w:t>
      </w:r>
      <w:r w:rsidR="00DA2F59" w:rsidRPr="001F0C58">
        <w:rPr>
          <w:color w:val="000000"/>
          <w:w w:val="93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data</w:t>
      </w:r>
      <w:r w:rsidR="00DA2F59" w:rsidRPr="001F0C58">
        <w:rPr>
          <w:color w:val="000000"/>
          <w:w w:val="93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quality</w:t>
      </w:r>
      <w:r w:rsidR="00DA2F59" w:rsidRPr="001F0C58">
        <w:rPr>
          <w:color w:val="000000"/>
          <w:w w:val="93"/>
          <w:sz w:val="21"/>
          <w:szCs w:val="21"/>
        </w:rPr>
        <w:t xml:space="preserve"> </w:t>
      </w:r>
      <w:r w:rsidR="00DA2F59" w:rsidRPr="001F0C58">
        <w:rPr>
          <w:noProof/>
          <w:color w:val="000000"/>
          <w:sz w:val="21"/>
          <w:szCs w:val="21"/>
        </w:rPr>
        <w:t>oversight.</w:t>
      </w:r>
    </w:p>
    <w:p w14:paraId="2EBC411A" w14:textId="77777777" w:rsidR="002A4C90" w:rsidRPr="002A4C90" w:rsidRDefault="002A4C90" w:rsidP="002A4C90">
      <w:pPr>
        <w:widowControl w:val="0"/>
        <w:kinsoku w:val="0"/>
        <w:autoSpaceDE w:val="0"/>
        <w:autoSpaceDN w:val="0"/>
        <w:adjustRightInd w:val="0"/>
        <w:spacing w:line="250" w:lineRule="auto"/>
        <w:ind w:right="20"/>
        <w:textAlignment w:val="baseline"/>
        <w:rPr>
          <w:sz w:val="21"/>
          <w:szCs w:val="21"/>
        </w:rPr>
      </w:pPr>
      <w:r w:rsidRPr="002A4C90">
        <w:rPr>
          <w:b/>
          <w:noProof/>
          <w:color w:val="000000"/>
          <w:sz w:val="21"/>
          <w:szCs w:val="21"/>
        </w:rPr>
        <w:t xml:space="preserve">Project Manager (Scrum Master) - </w:t>
      </w:r>
      <w:r w:rsidRPr="002A4C90">
        <w:rPr>
          <w:bCs/>
          <w:i/>
          <w:iCs/>
          <w:noProof/>
          <w:color w:val="000000"/>
          <w:sz w:val="21"/>
          <w:szCs w:val="21"/>
        </w:rPr>
        <w:t>Capgemini</w:t>
      </w:r>
      <w:r w:rsidRPr="002A4C90">
        <w:rPr>
          <w:bCs/>
          <w:i/>
          <w:iCs/>
          <w:color w:val="000000"/>
          <w:spacing w:val="-1"/>
          <w:sz w:val="21"/>
          <w:szCs w:val="21"/>
        </w:rPr>
        <w:t xml:space="preserve"> </w:t>
      </w:r>
      <w:r w:rsidRPr="002A4C90">
        <w:rPr>
          <w:bCs/>
          <w:i/>
          <w:iCs/>
          <w:noProof/>
          <w:color w:val="000000"/>
          <w:sz w:val="21"/>
          <w:szCs w:val="21"/>
        </w:rPr>
        <w:t>US</w:t>
      </w:r>
    </w:p>
    <w:p w14:paraId="071A4CC7" w14:textId="77777777" w:rsidR="002A4C90" w:rsidRPr="002A4C90" w:rsidRDefault="002A4C90" w:rsidP="002A4C90">
      <w:pPr>
        <w:widowControl w:val="0"/>
        <w:kinsoku w:val="0"/>
        <w:autoSpaceDE w:val="0"/>
        <w:autoSpaceDN w:val="0"/>
        <w:adjustRightInd w:val="0"/>
        <w:textAlignment w:val="baseline"/>
        <w:rPr>
          <w:sz w:val="21"/>
          <w:szCs w:val="21"/>
        </w:rPr>
      </w:pPr>
      <w:r w:rsidRPr="002A4C90">
        <w:rPr>
          <w:b/>
          <w:noProof/>
          <w:color w:val="000000"/>
          <w:spacing w:val="1"/>
          <w:sz w:val="21"/>
          <w:szCs w:val="21"/>
        </w:rPr>
        <w:t>J</w:t>
      </w:r>
      <w:r w:rsidRPr="002A4C90">
        <w:rPr>
          <w:b/>
          <w:noProof/>
          <w:color w:val="000000"/>
          <w:sz w:val="21"/>
          <w:szCs w:val="21"/>
        </w:rPr>
        <w:t>un</w:t>
      </w:r>
      <w:r w:rsidRPr="002A4C90">
        <w:rPr>
          <w:b/>
          <w:color w:val="000000"/>
          <w:w w:val="89"/>
          <w:sz w:val="21"/>
          <w:szCs w:val="21"/>
        </w:rPr>
        <w:t xml:space="preserve"> </w:t>
      </w:r>
      <w:r w:rsidRPr="002A4C90">
        <w:rPr>
          <w:b/>
          <w:noProof/>
          <w:color w:val="000000"/>
          <w:sz w:val="21"/>
          <w:szCs w:val="21"/>
        </w:rPr>
        <w:t>2022</w:t>
      </w:r>
      <w:r w:rsidRPr="002A4C90">
        <w:rPr>
          <w:b/>
          <w:color w:val="000000"/>
          <w:w w:val="89"/>
          <w:sz w:val="21"/>
          <w:szCs w:val="21"/>
        </w:rPr>
        <w:t xml:space="preserve"> </w:t>
      </w:r>
      <w:r w:rsidRPr="002A4C90">
        <w:rPr>
          <w:b/>
          <w:noProof/>
          <w:color w:val="000000"/>
          <w:sz w:val="21"/>
          <w:szCs w:val="21"/>
        </w:rPr>
        <w:t>-</w:t>
      </w:r>
      <w:r w:rsidRPr="002A4C90">
        <w:rPr>
          <w:b/>
          <w:color w:val="000000"/>
          <w:w w:val="89"/>
          <w:sz w:val="21"/>
          <w:szCs w:val="21"/>
        </w:rPr>
        <w:t xml:space="preserve"> </w:t>
      </w:r>
      <w:r w:rsidRPr="002A4C90">
        <w:rPr>
          <w:b/>
          <w:noProof/>
          <w:color w:val="000000"/>
          <w:sz w:val="21"/>
          <w:szCs w:val="21"/>
        </w:rPr>
        <w:t>Apr</w:t>
      </w:r>
      <w:r w:rsidRPr="002A4C90">
        <w:rPr>
          <w:b/>
          <w:color w:val="000000"/>
          <w:w w:val="89"/>
          <w:sz w:val="21"/>
          <w:szCs w:val="21"/>
        </w:rPr>
        <w:t xml:space="preserve"> </w:t>
      </w:r>
      <w:r w:rsidRPr="002A4C90">
        <w:rPr>
          <w:b/>
          <w:noProof/>
          <w:color w:val="000000"/>
          <w:sz w:val="21"/>
          <w:szCs w:val="21"/>
        </w:rPr>
        <w:t>2025</w:t>
      </w:r>
    </w:p>
    <w:p w14:paraId="7B7CF942" w14:textId="1AC545BC" w:rsidR="003D04EC" w:rsidRPr="001F0C58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line="249" w:lineRule="auto"/>
        <w:ind w:right="240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Facilitated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10+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Agile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ceremonies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major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="00CA5B81" w:rsidRPr="001F0C58">
        <w:rPr>
          <w:color w:val="000000"/>
          <w:w w:val="95"/>
          <w:sz w:val="21"/>
          <w:szCs w:val="21"/>
        </w:rPr>
        <w:t xml:space="preserve">tobacco </w:t>
      </w:r>
      <w:r w:rsidRPr="001F0C58">
        <w:rPr>
          <w:noProof/>
          <w:color w:val="000000"/>
          <w:sz w:val="21"/>
          <w:szCs w:val="21"/>
        </w:rPr>
        <w:t>product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distributor,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coordinating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planning,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daily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standups,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retrospectives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two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teams</w:t>
      </w:r>
      <w:r w:rsidRPr="001F0C58">
        <w:rPr>
          <w:color w:val="000000"/>
          <w:w w:val="94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of</w:t>
      </w:r>
      <w:r w:rsidRPr="001F0C58">
        <w:rPr>
          <w:color w:val="000000"/>
          <w:w w:val="94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10</w:t>
      </w:r>
      <w:r w:rsidRPr="001F0C58">
        <w:rPr>
          <w:color w:val="000000"/>
          <w:w w:val="94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developers.</w:t>
      </w:r>
      <w:r w:rsidRPr="001F0C58">
        <w:rPr>
          <w:color w:val="000000"/>
          <w:sz w:val="21"/>
          <w:szCs w:val="21"/>
        </w:rPr>
        <w:t xml:space="preserve"> </w:t>
      </w:r>
    </w:p>
    <w:p w14:paraId="04734BEC" w14:textId="2B9AAE5C" w:rsidR="003D04EC" w:rsidRPr="001F0C58" w:rsidRDefault="00000000">
      <w:pPr>
        <w:widowControl w:val="0"/>
        <w:numPr>
          <w:ilvl w:val="0"/>
          <w:numId w:val="2"/>
        </w:numPr>
        <w:kinsoku w:val="0"/>
        <w:autoSpaceDE w:val="0"/>
        <w:autoSpaceDN w:val="0"/>
        <w:adjustRightInd w:val="0"/>
        <w:spacing w:before="1" w:after="80" w:line="250" w:lineRule="auto"/>
        <w:ind w:hanging="119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Implemented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leadership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techniques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during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Sprint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planning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achieve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110%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time-management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efficiency,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reinforcing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effective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stakeholder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communication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process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optimization.</w:t>
      </w:r>
      <w:r w:rsidRPr="001F0C58">
        <w:rPr>
          <w:color w:val="000000"/>
          <w:sz w:val="21"/>
          <w:szCs w:val="21"/>
        </w:rPr>
        <w:t xml:space="preserve"> </w:t>
      </w:r>
    </w:p>
    <w:p w14:paraId="5634426C" w14:textId="7A234F2D" w:rsidR="003D04EC" w:rsidRPr="001F0C58" w:rsidRDefault="002A4C90">
      <w:pPr>
        <w:widowControl w:val="0"/>
        <w:kinsoku w:val="0"/>
        <w:wordWrap w:val="0"/>
        <w:autoSpaceDE w:val="0"/>
        <w:autoSpaceDN w:val="0"/>
        <w:adjustRightInd w:val="0"/>
        <w:spacing w:before="80" w:line="237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Data Analyst Intern - </w:t>
      </w:r>
      <w:r w:rsidRPr="00022530">
        <w:rPr>
          <w:bCs/>
          <w:i/>
          <w:iCs/>
          <w:noProof/>
          <w:color w:val="000000"/>
          <w:sz w:val="21"/>
          <w:szCs w:val="21"/>
        </w:rPr>
        <w:t>NYU</w:t>
      </w:r>
      <w:r w:rsidRPr="00022530">
        <w:rPr>
          <w:bCs/>
          <w:i/>
          <w:iCs/>
          <w:color w:val="000000"/>
          <w:w w:val="92"/>
          <w:sz w:val="21"/>
          <w:szCs w:val="21"/>
        </w:rPr>
        <w:t xml:space="preserve"> </w:t>
      </w:r>
      <w:r w:rsidRPr="00022530">
        <w:rPr>
          <w:bCs/>
          <w:i/>
          <w:iCs/>
          <w:noProof/>
          <w:color w:val="000000"/>
          <w:sz w:val="21"/>
          <w:szCs w:val="21"/>
        </w:rPr>
        <w:t>Entrepreneurial</w:t>
      </w:r>
      <w:r w:rsidRPr="00022530">
        <w:rPr>
          <w:bCs/>
          <w:i/>
          <w:iCs/>
          <w:color w:val="000000"/>
          <w:w w:val="92"/>
          <w:sz w:val="21"/>
          <w:szCs w:val="21"/>
        </w:rPr>
        <w:t xml:space="preserve"> </w:t>
      </w:r>
      <w:r w:rsidRPr="00022530">
        <w:rPr>
          <w:bCs/>
          <w:i/>
          <w:iCs/>
          <w:noProof/>
          <w:color w:val="000000"/>
          <w:sz w:val="21"/>
          <w:szCs w:val="21"/>
        </w:rPr>
        <w:t>Institute</w:t>
      </w:r>
      <w:r w:rsidRPr="00FE3093">
        <w:rPr>
          <w:b/>
          <w:color w:val="000000"/>
          <w:spacing w:val="6123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Sep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2019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pacing w:val="1"/>
          <w:sz w:val="21"/>
          <w:szCs w:val="21"/>
        </w:rPr>
        <w:t>-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May</w:t>
      </w:r>
      <w:r w:rsidRPr="00FE3093">
        <w:rPr>
          <w:b/>
          <w:color w:val="000000"/>
          <w:spacing w:val="-1"/>
          <w:sz w:val="21"/>
          <w:szCs w:val="21"/>
        </w:rPr>
        <w:t xml:space="preserve"> </w:t>
      </w:r>
      <w:r w:rsidRPr="00FE3093">
        <w:rPr>
          <w:b/>
          <w:noProof/>
          <w:color w:val="000000"/>
          <w:sz w:val="21"/>
          <w:szCs w:val="21"/>
        </w:rPr>
        <w:t>2022</w:t>
      </w:r>
    </w:p>
    <w:p w14:paraId="47CD4964" w14:textId="77777777" w:rsidR="003D04EC" w:rsidRPr="001F0C58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w w:val="99"/>
          <w:sz w:val="21"/>
          <w:szCs w:val="21"/>
        </w:rPr>
        <w:t>Analyzed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data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w w:val="99"/>
          <w:sz w:val="21"/>
          <w:szCs w:val="21"/>
        </w:rPr>
        <w:t>for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50+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Institute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events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over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5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years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by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creating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behavioral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network,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successfully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identifying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key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drivers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of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engagement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areas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of</w:t>
      </w:r>
      <w:r w:rsidRPr="001F0C58">
        <w:rPr>
          <w:color w:val="000000"/>
          <w:w w:val="78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improvement.</w:t>
      </w:r>
      <w:r w:rsidRPr="001F0C58">
        <w:rPr>
          <w:color w:val="000000"/>
          <w:sz w:val="21"/>
          <w:szCs w:val="21"/>
        </w:rPr>
        <w:t xml:space="preserve"> </w:t>
      </w:r>
    </w:p>
    <w:p w14:paraId="29855759" w14:textId="77777777" w:rsidR="003D04EC" w:rsidRPr="001F0C58" w:rsidRDefault="00000000">
      <w:pPr>
        <w:widowControl w:val="0"/>
        <w:numPr>
          <w:ilvl w:val="0"/>
          <w:numId w:val="3"/>
        </w:numPr>
        <w:kinsoku w:val="0"/>
        <w:autoSpaceDE w:val="0"/>
        <w:autoSpaceDN w:val="0"/>
        <w:adjustRightInd w:val="0"/>
        <w:spacing w:line="245" w:lineRule="auto"/>
        <w:ind w:right="340" w:hanging="120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Organized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6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entrepreneurship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events,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facilitating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networking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growth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opportunities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20+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startups,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including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incubators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pacing w:val="1"/>
          <w:sz w:val="21"/>
          <w:szCs w:val="21"/>
        </w:rPr>
        <w:t>v</w:t>
      </w:r>
      <w:r w:rsidRPr="001F0C58">
        <w:rPr>
          <w:noProof/>
          <w:color w:val="000000"/>
          <w:sz w:val="21"/>
          <w:szCs w:val="21"/>
        </w:rPr>
        <w:t>enture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capital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pitch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fests.</w:t>
      </w:r>
      <w:r w:rsidRPr="001F0C58">
        <w:rPr>
          <w:color w:val="000000"/>
          <w:sz w:val="21"/>
          <w:szCs w:val="21"/>
        </w:rPr>
        <w:t xml:space="preserve"> </w:t>
      </w:r>
    </w:p>
    <w:p w14:paraId="7B74B8E3" w14:textId="77777777" w:rsidR="003D04EC" w:rsidRPr="001F0C58" w:rsidRDefault="003D04EC">
      <w:pPr>
        <w:widowControl w:val="0"/>
        <w:kinsoku w:val="0"/>
        <w:wordWrap w:val="0"/>
        <w:autoSpaceDE w:val="0"/>
        <w:autoSpaceDN w:val="0"/>
        <w:adjustRightInd w:val="0"/>
        <w:spacing w:before="1" w:line="302" w:lineRule="auto"/>
        <w:jc w:val="both"/>
        <w:textAlignment w:val="baseline"/>
        <w:rPr>
          <w:rFonts w:eastAsia="Arial"/>
          <w:sz w:val="21"/>
          <w:szCs w:val="21"/>
        </w:rPr>
      </w:pPr>
    </w:p>
    <w:p w14:paraId="2D132098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Proje</w:t>
      </w:r>
      <w:r w:rsidRPr="001F0C58">
        <w:rPr>
          <w:b/>
          <w:noProof/>
          <w:color w:val="000000"/>
          <w:sz w:val="21"/>
          <w:szCs w:val="21"/>
        </w:rPr>
        <w:t>cts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58752" behindDoc="1" locked="0" layoutInCell="1" allowOverlap="1" wp14:anchorId="54AADDC0" wp14:editId="3A09F75A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EFBE8EE6-FD09-456F-B3B1-50E546A7B94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D624E2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5" w:lineRule="auto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sz w:val="21"/>
          <w:szCs w:val="21"/>
        </w:rPr>
        <w:t>Job</w:t>
      </w:r>
      <w:r w:rsidRPr="001F0C58">
        <w:rPr>
          <w:b/>
          <w:color w:val="000000"/>
          <w:w w:val="76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Application</w:t>
      </w:r>
      <w:r w:rsidRPr="001F0C58">
        <w:rPr>
          <w:b/>
          <w:color w:val="000000"/>
          <w:w w:val="76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Data</w:t>
      </w:r>
      <w:r w:rsidRPr="001F0C58">
        <w:rPr>
          <w:b/>
          <w:color w:val="000000"/>
          <w:w w:val="76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Visualization</w:t>
      </w:r>
    </w:p>
    <w:p w14:paraId="1F51DEC0" w14:textId="770E0571" w:rsidR="003D04EC" w:rsidRPr="001F0C58" w:rsidRDefault="00000000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Deployed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interactive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Streamlit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application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analyze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over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="00721CD1">
        <w:rPr>
          <w:noProof/>
          <w:color w:val="000000"/>
          <w:sz w:val="21"/>
          <w:szCs w:val="21"/>
        </w:rPr>
        <w:t>4</w:t>
      </w:r>
      <w:r w:rsidRPr="001F0C58">
        <w:rPr>
          <w:noProof/>
          <w:color w:val="000000"/>
          <w:sz w:val="21"/>
          <w:szCs w:val="21"/>
        </w:rPr>
        <w:t>00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job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applications,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visualize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industry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trends,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calculate</w:t>
      </w:r>
      <w:r w:rsidRPr="001F0C58">
        <w:rPr>
          <w:color w:val="000000"/>
          <w:w w:val="7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return-on-effort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during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period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of</w:t>
      </w:r>
      <w:r w:rsidRPr="001F0C58">
        <w:rPr>
          <w:color w:val="000000"/>
          <w:w w:val="86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unemployment.</w:t>
      </w:r>
      <w:r w:rsidRPr="001F0C58">
        <w:rPr>
          <w:color w:val="000000"/>
          <w:sz w:val="21"/>
          <w:szCs w:val="21"/>
        </w:rPr>
        <w:t xml:space="preserve"> </w:t>
      </w:r>
    </w:p>
    <w:p w14:paraId="3FE3B29D" w14:textId="1F3C9553" w:rsidR="001F0C58" w:rsidRPr="00EF6EC5" w:rsidRDefault="001F0C58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>
        <w:rPr>
          <w:color w:val="000000"/>
          <w:sz w:val="21"/>
          <w:szCs w:val="21"/>
        </w:rPr>
        <w:t>Predicted application effectiveness by analyzing success trends, resulting in 45 interviews over 3 months.</w:t>
      </w:r>
    </w:p>
    <w:p w14:paraId="73A75093" w14:textId="64EC1D6C" w:rsidR="00EF6EC5" w:rsidRPr="001F0C58" w:rsidRDefault="00EF6EC5">
      <w:pPr>
        <w:widowControl w:val="0"/>
        <w:numPr>
          <w:ilvl w:val="0"/>
          <w:numId w:val="5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>
        <w:rPr>
          <w:color w:val="000000"/>
          <w:sz w:val="21"/>
          <w:szCs w:val="21"/>
        </w:rPr>
        <w:t>Performed A/B testing on resumes throughout the application process to increase interview</w:t>
      </w:r>
      <w:r w:rsidR="00721CD1">
        <w:rPr>
          <w:color w:val="000000"/>
          <w:sz w:val="21"/>
          <w:szCs w:val="21"/>
        </w:rPr>
        <w:t xml:space="preserve"> probability</w:t>
      </w:r>
      <w:r>
        <w:rPr>
          <w:color w:val="000000"/>
          <w:sz w:val="21"/>
          <w:szCs w:val="21"/>
        </w:rPr>
        <w:t xml:space="preserve"> by 250%.</w:t>
      </w:r>
    </w:p>
    <w:p w14:paraId="20DCE509" w14:textId="307B6A95" w:rsidR="00EF6EC5" w:rsidRPr="00EF6EC5" w:rsidRDefault="00000000" w:rsidP="00EF6EC5">
      <w:pPr>
        <w:widowControl w:val="0"/>
        <w:numPr>
          <w:ilvl w:val="0"/>
          <w:numId w:val="5"/>
        </w:numPr>
        <w:kinsoku w:val="0"/>
        <w:wordWrap w:val="0"/>
        <w:autoSpaceDE w:val="0"/>
        <w:autoSpaceDN w:val="0"/>
        <w:adjustRightInd w:val="0"/>
        <w:spacing w:before="1" w:after="80" w:line="250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Calculate</w:t>
      </w:r>
      <w:r w:rsidRPr="001F0C58">
        <w:rPr>
          <w:noProof/>
          <w:color w:val="000000"/>
          <w:spacing w:val="1"/>
          <w:sz w:val="21"/>
          <w:szCs w:val="21"/>
        </w:rPr>
        <w:t>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'return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effort'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metric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optimize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application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effectiveness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showcase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analysis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skills.</w:t>
      </w:r>
    </w:p>
    <w:p w14:paraId="4D776CA7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80" w:line="234" w:lineRule="auto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sz w:val="21"/>
          <w:szCs w:val="21"/>
        </w:rPr>
        <w:t>Behavioral</w:t>
      </w:r>
      <w:r w:rsidRPr="001F0C58">
        <w:rPr>
          <w:b/>
          <w:color w:val="000000"/>
          <w:w w:val="8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Network</w:t>
      </w:r>
      <w:r w:rsidRPr="001F0C58">
        <w:rPr>
          <w:b/>
          <w:color w:val="000000"/>
          <w:w w:val="8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Analysis</w:t>
      </w:r>
    </w:p>
    <w:p w14:paraId="79902233" w14:textId="77777777" w:rsidR="003D04EC" w:rsidRPr="001F0C58" w:rsidRDefault="00000000">
      <w:pPr>
        <w:widowControl w:val="0"/>
        <w:numPr>
          <w:ilvl w:val="0"/>
          <w:numId w:val="6"/>
        </w:numPr>
        <w:kinsoku w:val="0"/>
        <w:autoSpaceDE w:val="0"/>
        <w:autoSpaceDN w:val="0"/>
        <w:adjustRightInd w:val="0"/>
        <w:spacing w:before="1" w:line="249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Created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6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behavioral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networks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from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event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for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NYU's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Entrepreneurial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Institute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track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individuals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team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behavior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to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improve</w:t>
      </w:r>
      <w:r w:rsidRPr="001F0C58">
        <w:rPr>
          <w:color w:val="00000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marketing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outcomes.</w:t>
      </w:r>
      <w:r w:rsidRPr="001F0C58">
        <w:rPr>
          <w:color w:val="000000"/>
          <w:sz w:val="21"/>
          <w:szCs w:val="21"/>
        </w:rPr>
        <w:t xml:space="preserve"> </w:t>
      </w:r>
    </w:p>
    <w:p w14:paraId="297CEF12" w14:textId="77777777" w:rsidR="003D04EC" w:rsidRPr="001F0C58" w:rsidRDefault="00000000">
      <w:pPr>
        <w:widowControl w:val="0"/>
        <w:numPr>
          <w:ilvl w:val="0"/>
          <w:numId w:val="6"/>
        </w:numPr>
        <w:kinsoku w:val="0"/>
        <w:wordWrap w:val="0"/>
        <w:autoSpaceDE w:val="0"/>
        <w:autoSpaceDN w:val="0"/>
        <w:adjustRightInd w:val="0"/>
        <w:spacing w:after="80" w:line="250" w:lineRule="auto"/>
        <w:textAlignment w:val="baseline"/>
        <w:rPr>
          <w:sz w:val="21"/>
          <w:szCs w:val="21"/>
        </w:rPr>
      </w:pPr>
      <w:r w:rsidRPr="001F0C58">
        <w:rPr>
          <w:noProof/>
          <w:color w:val="000000"/>
          <w:sz w:val="21"/>
          <w:szCs w:val="21"/>
        </w:rPr>
        <w:t>De</w:t>
      </w:r>
      <w:r w:rsidRPr="001F0C58">
        <w:rPr>
          <w:noProof/>
          <w:color w:val="000000"/>
          <w:spacing w:val="1"/>
          <w:sz w:val="21"/>
          <w:szCs w:val="21"/>
        </w:rPr>
        <w:t>ve</w:t>
      </w:r>
      <w:r w:rsidRPr="001F0C58">
        <w:rPr>
          <w:noProof/>
          <w:color w:val="000000"/>
          <w:sz w:val="21"/>
          <w:szCs w:val="21"/>
        </w:rPr>
        <w:t>loped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programs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with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Python's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Pandas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and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Sci-Kit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Learn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modules.</w:t>
      </w:r>
    </w:p>
    <w:p w14:paraId="660097AB" w14:textId="77777777" w:rsidR="002A4C90" w:rsidRDefault="002A4C90" w:rsidP="008C37F5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b/>
          <w:noProof/>
          <w:color w:val="000000"/>
          <w:sz w:val="21"/>
          <w:szCs w:val="21"/>
        </w:rPr>
      </w:pPr>
    </w:p>
    <w:p w14:paraId="1180965D" w14:textId="3FC76FA3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before="1" w:after="80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Educ</w:t>
      </w:r>
      <w:r w:rsidRPr="001F0C58">
        <w:rPr>
          <w:b/>
          <w:noProof/>
          <w:color w:val="000000"/>
          <w:sz w:val="21"/>
          <w:szCs w:val="21"/>
        </w:rPr>
        <w:t>ation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62848" behindDoc="1" locked="0" layoutInCell="1" allowOverlap="1" wp14:anchorId="6B347568" wp14:editId="5688FBA2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8467"/>
            <wp:effectExtent l="0" t="0" r="0" b="0"/>
            <wp:wrapNone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C06D2611-A03C-49DB-90A2-66DC8C03A4F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51B45" w14:textId="77777777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before="80" w:line="236" w:lineRule="auto"/>
        <w:textAlignment w:val="baseline"/>
        <w:outlineLvl w:val="3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New</w:t>
      </w:r>
      <w:r w:rsidRPr="001F0C58">
        <w:rPr>
          <w:b/>
          <w:color w:val="000000"/>
          <w:w w:val="70"/>
          <w:sz w:val="21"/>
          <w:szCs w:val="21"/>
        </w:rPr>
        <w:t xml:space="preserve"> </w:t>
      </w:r>
      <w:r w:rsidRPr="001F0C58">
        <w:rPr>
          <w:b/>
          <w:noProof/>
          <w:color w:val="000000"/>
          <w:w w:val="99"/>
          <w:sz w:val="21"/>
          <w:szCs w:val="21"/>
        </w:rPr>
        <w:t>York</w:t>
      </w:r>
      <w:r w:rsidRPr="001F0C58">
        <w:rPr>
          <w:b/>
          <w:color w:val="000000"/>
          <w:w w:val="7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University</w:t>
      </w:r>
      <w:r w:rsidRPr="001F0C58">
        <w:rPr>
          <w:noProof/>
          <w:sz w:val="21"/>
          <w:szCs w:val="21"/>
        </w:rPr>
        <mc:AlternateContent>
          <mc:Choice Requires="wps">
            <w:drawing>
              <wp:anchor distT="0" distB="0" distL="0" distR="0" simplePos="0" relativeHeight="251663872" behindDoc="1" locked="0" layoutInCell="1" allowOverlap="1" wp14:anchorId="602A6292" wp14:editId="55146A62">
                <wp:simplePos x="0" y="0"/>
                <wp:positionH relativeFrom="page">
                  <wp:posOffset>6137275</wp:posOffset>
                </wp:positionH>
                <wp:positionV relativeFrom="paragraph">
                  <wp:posOffset>0</wp:posOffset>
                </wp:positionV>
                <wp:extent cx="1177925" cy="153035"/>
                <wp:effectExtent l="0" t="0" r="0" b="0"/>
                <wp:wrapNone/>
                <wp:docPr id="33" name="TextBox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77925" cy="1530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FD966C" w14:textId="77777777" w:rsidR="008C37F5" w:rsidRDefault="008C37F5" w:rsidP="008C37F5">
                            <w:pPr>
                              <w:widowControl w:val="0"/>
                              <w:kinsoku w:val="0"/>
                              <w:wordWrap w:val="0"/>
                              <w:autoSpaceDE w:val="0"/>
                              <w:autoSpaceDN w:val="0"/>
                              <w:adjustRightInd w:val="0"/>
                              <w:spacing w:before="1" w:line="237" w:lineRule="auto"/>
                              <w:textAlignment w:val="baseline"/>
                            </w:pP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Sep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2018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pacing w:val="1"/>
                                <w:sz w:val="21"/>
                                <w:szCs w:val="21"/>
                              </w:rPr>
                              <w:t>-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May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noProof/>
                                <w:color w:val="000000"/>
                                <w:sz w:val="21"/>
                                <w:szCs w:val="21"/>
                              </w:rPr>
                              <w:t>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2A6292" id="_x0000_t202" coordsize="21600,21600" o:spt="202" path="m,l,21600r21600,l21600,xe">
                <v:stroke joinstyle="miter"/>
                <v:path gradientshapeok="t" o:connecttype="rect"/>
              </v:shapetype>
              <v:shape id="TextBox33" o:spid="_x0000_s1026" type="#_x0000_t202" style="position:absolute;margin-left:483.25pt;margin-top:0;width:92.75pt;height:12.05pt;z-index:-2516526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" filled="f" stroked="f">
                <o:lock v:ext="edit" aspectratio="t"/>
                <v:textbox style="mso-fit-shape-to-text:t" inset="0,0,0,0">
                  <w:txbxContent>
                    <w:p w14:paraId="6EFD966C" w14:textId="77777777" w:rsidR="008C37F5" w:rsidRDefault="008C37F5" w:rsidP="008C37F5">
                      <w:pPr>
                        <w:widowControl w:val="0"/>
                        <w:kinsoku w:val="0"/>
                        <w:wordWrap w:val="0"/>
                        <w:autoSpaceDE w:val="0"/>
                        <w:autoSpaceDN w:val="0"/>
                        <w:adjustRightInd w:val="0"/>
                        <w:spacing w:before="1" w:line="237" w:lineRule="auto"/>
                        <w:textAlignment w:val="baseline"/>
                      </w:pP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Sep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2018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pacing w:val="1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May</w:t>
                      </w:r>
                      <w:r>
                        <w:rPr>
                          <w:b/>
                          <w:color w:val="000000"/>
                          <w:spacing w:val="-1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b/>
                          <w:noProof/>
                          <w:color w:val="000000"/>
                          <w:sz w:val="21"/>
                          <w:szCs w:val="21"/>
                        </w:rPr>
                        <w:t>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DC3E35B" w14:textId="77777777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line="230" w:lineRule="auto"/>
        <w:textAlignment w:val="baseline"/>
        <w:rPr>
          <w:sz w:val="21"/>
          <w:szCs w:val="21"/>
        </w:rPr>
      </w:pPr>
      <w:r w:rsidRPr="001F0C58">
        <w:rPr>
          <w:i/>
          <w:noProof/>
          <w:color w:val="000000"/>
          <w:sz w:val="21"/>
          <w:szCs w:val="21"/>
        </w:rPr>
        <w:t>Bachelor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of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Arts,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Computer</w:t>
      </w:r>
      <w:r w:rsidRPr="001F0C58">
        <w:rPr>
          <w:i/>
          <w:color w:val="000000"/>
          <w:spacing w:val="-2"/>
          <w:sz w:val="21"/>
          <w:szCs w:val="21"/>
        </w:rPr>
        <w:t xml:space="preserve"> </w:t>
      </w:r>
      <w:r w:rsidRPr="001F0C58">
        <w:rPr>
          <w:i/>
          <w:noProof/>
          <w:color w:val="000000"/>
          <w:sz w:val="21"/>
          <w:szCs w:val="21"/>
        </w:rPr>
        <w:t>Science</w:t>
      </w:r>
    </w:p>
    <w:p w14:paraId="5EF60A3A" w14:textId="77777777" w:rsidR="008C37F5" w:rsidRPr="001F0C58" w:rsidRDefault="008C37F5" w:rsidP="008C37F5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before="1"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w w:val="99"/>
          <w:sz w:val="21"/>
          <w:szCs w:val="21"/>
        </w:rPr>
        <w:t xml:space="preserve"> </w:t>
      </w:r>
      <w:r w:rsidRPr="001F0C58">
        <w:rPr>
          <w:b/>
          <w:noProof/>
          <w:color w:val="000000"/>
          <w:w w:val="99"/>
          <w:sz w:val="21"/>
          <w:szCs w:val="21"/>
        </w:rPr>
        <w:t>GPA:</w:t>
      </w:r>
      <w:r w:rsidRPr="001F0C58">
        <w:rPr>
          <w:b/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3.6</w:t>
      </w:r>
      <w:r w:rsidRPr="001F0C58">
        <w:rPr>
          <w:color w:val="000000"/>
          <w:w w:val="7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GPA</w:t>
      </w:r>
    </w:p>
    <w:p w14:paraId="1FF329C4" w14:textId="77777777" w:rsidR="008C37F5" w:rsidRPr="001F0C58" w:rsidRDefault="008C37F5" w:rsidP="008C37F5">
      <w:pPr>
        <w:widowControl w:val="0"/>
        <w:numPr>
          <w:ilvl w:val="0"/>
          <w:numId w:val="4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Coursework: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Structures, Algorithms, Computer Systems Organization</w:t>
      </w:r>
    </w:p>
    <w:p w14:paraId="5B07AD1C" w14:textId="77777777" w:rsidR="00F579B0" w:rsidRDefault="00F579B0">
      <w:pPr>
        <w:widowControl w:val="0"/>
        <w:kinsoku w:val="0"/>
        <w:wordWrap w:val="0"/>
        <w:autoSpaceDE w:val="0"/>
        <w:autoSpaceDN w:val="0"/>
        <w:adjustRightInd w:val="0"/>
        <w:spacing w:before="14" w:after="80"/>
        <w:textAlignment w:val="baseline"/>
        <w:rPr>
          <w:b/>
          <w:noProof/>
          <w:color w:val="000000"/>
          <w:w w:val="99"/>
          <w:sz w:val="21"/>
          <w:szCs w:val="21"/>
        </w:rPr>
      </w:pPr>
    </w:p>
    <w:p w14:paraId="74539C96" w14:textId="77777777" w:rsidR="002A4C90" w:rsidRPr="001F0C58" w:rsidRDefault="002A4C90">
      <w:pPr>
        <w:widowControl w:val="0"/>
        <w:kinsoku w:val="0"/>
        <w:wordWrap w:val="0"/>
        <w:autoSpaceDE w:val="0"/>
        <w:autoSpaceDN w:val="0"/>
        <w:adjustRightInd w:val="0"/>
        <w:spacing w:before="14" w:after="80"/>
        <w:textAlignment w:val="baseline"/>
        <w:rPr>
          <w:b/>
          <w:noProof/>
          <w:color w:val="000000"/>
          <w:w w:val="99"/>
          <w:sz w:val="21"/>
          <w:szCs w:val="21"/>
        </w:rPr>
      </w:pPr>
    </w:p>
    <w:p w14:paraId="089B9740" w14:textId="77777777" w:rsidR="003D04EC" w:rsidRPr="001F0C58" w:rsidRDefault="00000000">
      <w:pPr>
        <w:widowControl w:val="0"/>
        <w:kinsoku w:val="0"/>
        <w:wordWrap w:val="0"/>
        <w:autoSpaceDE w:val="0"/>
        <w:autoSpaceDN w:val="0"/>
        <w:adjustRightInd w:val="0"/>
        <w:spacing w:before="1" w:after="80" w:line="241" w:lineRule="auto"/>
        <w:textAlignment w:val="baseline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lastRenderedPageBreak/>
        <w:t>Certif</w:t>
      </w:r>
      <w:r w:rsidRPr="001F0C58">
        <w:rPr>
          <w:b/>
          <w:noProof/>
          <w:color w:val="000000"/>
          <w:sz w:val="21"/>
          <w:szCs w:val="21"/>
        </w:rPr>
        <w:t>ications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60800" behindDoc="1" locked="0" layoutInCell="1" allowOverlap="1" wp14:anchorId="08437680" wp14:editId="1F25AEAB">
            <wp:simplePos x="0" y="0"/>
            <wp:positionH relativeFrom="page">
              <wp:posOffset>457200</wp:posOffset>
            </wp:positionH>
            <wp:positionV relativeFrom="paragraph">
              <wp:posOffset>186690</wp:posOffset>
            </wp:positionV>
            <wp:extent cx="6858000" cy="8467"/>
            <wp:effectExtent l="0" t="0" r="0" b="0"/>
            <wp:wrapNone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8499C66C-6135-4DE3-9721-09B00855401B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06372F" w14:textId="047E0BA8" w:rsidR="003D04EC" w:rsidRPr="001F0C58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Microsoft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Certified: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Azure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Al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Fundamentals</w:t>
      </w:r>
      <w:r w:rsidRPr="001F0C58">
        <w:rPr>
          <w:b/>
          <w:color w:val="000000"/>
          <w:w w:val="9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(Al-900)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9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Microsoft</w:t>
      </w:r>
      <w:r w:rsidRPr="001F0C58">
        <w:rPr>
          <w:color w:val="000000"/>
          <w:w w:val="91"/>
          <w:sz w:val="21"/>
          <w:szCs w:val="21"/>
        </w:rPr>
        <w:t xml:space="preserve"> </w:t>
      </w:r>
      <w:r w:rsidR="003A1C22" w:rsidRPr="001F0C58">
        <w:rPr>
          <w:color w:val="000000"/>
          <w:w w:val="91"/>
          <w:sz w:val="21"/>
          <w:szCs w:val="21"/>
        </w:rPr>
        <w:tab/>
      </w:r>
      <w:r w:rsidR="003A1C22" w:rsidRPr="001F0C58">
        <w:rPr>
          <w:color w:val="000000"/>
          <w:w w:val="91"/>
          <w:sz w:val="21"/>
          <w:szCs w:val="21"/>
        </w:rPr>
        <w:tab/>
      </w:r>
      <w:r w:rsidR="003A1C22" w:rsidRPr="001F0C58">
        <w:rPr>
          <w:color w:val="000000"/>
          <w:w w:val="91"/>
          <w:sz w:val="21"/>
          <w:szCs w:val="21"/>
        </w:rPr>
        <w:tab/>
      </w:r>
      <w:r w:rsidR="003A1C22" w:rsidRPr="001F0C58">
        <w:rPr>
          <w:color w:val="000000"/>
          <w:w w:val="91"/>
          <w:sz w:val="21"/>
          <w:szCs w:val="21"/>
        </w:rPr>
        <w:tab/>
      </w:r>
      <w:r w:rsidR="003A1C22" w:rsidRPr="001F0C58">
        <w:rPr>
          <w:color w:val="000000"/>
          <w:w w:val="91"/>
          <w:sz w:val="21"/>
          <w:szCs w:val="21"/>
        </w:rPr>
        <w:tab/>
      </w:r>
      <w:r w:rsidR="00E00753" w:rsidRPr="001F0C58">
        <w:rPr>
          <w:color w:val="000000"/>
          <w:w w:val="91"/>
          <w:sz w:val="21"/>
          <w:szCs w:val="21"/>
        </w:rPr>
        <w:t xml:space="preserve">     </w:t>
      </w:r>
      <w:r w:rsidRPr="001F0C58">
        <w:rPr>
          <w:noProof/>
          <w:color w:val="000000"/>
          <w:sz w:val="21"/>
          <w:szCs w:val="21"/>
        </w:rPr>
        <w:t>Jan.</w:t>
      </w:r>
      <w:r w:rsidRPr="001F0C58">
        <w:rPr>
          <w:color w:val="000000"/>
          <w:w w:val="9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2024</w:t>
      </w:r>
    </w:p>
    <w:p w14:paraId="0D7FE41D" w14:textId="7291D95C" w:rsidR="003D04EC" w:rsidRPr="001F0C58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Capgemini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Business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Analyst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Level</w:t>
      </w:r>
      <w:r w:rsidRPr="001F0C58">
        <w:rPr>
          <w:b/>
          <w:color w:val="000000"/>
          <w:w w:val="95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0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Capgemini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3A1C22" w:rsidRPr="001F0C58">
        <w:rPr>
          <w:color w:val="000000"/>
          <w:w w:val="95"/>
          <w:sz w:val="21"/>
          <w:szCs w:val="21"/>
        </w:rPr>
        <w:tab/>
      </w:r>
      <w:r w:rsidR="00E00753" w:rsidRPr="001F0C58">
        <w:rPr>
          <w:color w:val="000000"/>
          <w:w w:val="95"/>
          <w:sz w:val="21"/>
          <w:szCs w:val="21"/>
        </w:rPr>
        <w:t xml:space="preserve">   </w:t>
      </w:r>
      <w:r w:rsidRPr="001F0C58">
        <w:rPr>
          <w:noProof/>
          <w:color w:val="000000"/>
          <w:sz w:val="21"/>
          <w:szCs w:val="21"/>
        </w:rPr>
        <w:t>Sept.</w:t>
      </w:r>
      <w:r w:rsidRPr="001F0C58">
        <w:rPr>
          <w:color w:val="000000"/>
          <w:w w:val="95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2023</w:t>
      </w:r>
    </w:p>
    <w:p w14:paraId="7E5EDE6F" w14:textId="42101880" w:rsidR="003D04EC" w:rsidRPr="001F0C58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Microsoft</w:t>
      </w:r>
      <w:r w:rsidRPr="001F0C58">
        <w:rPr>
          <w:b/>
          <w:color w:val="000000"/>
          <w:w w:val="9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Certified:</w:t>
      </w:r>
      <w:r w:rsidRPr="001F0C58">
        <w:rPr>
          <w:b/>
          <w:color w:val="000000"/>
          <w:w w:val="9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Azure</w:t>
      </w:r>
      <w:r w:rsidRPr="001F0C58">
        <w:rPr>
          <w:b/>
          <w:color w:val="000000"/>
          <w:w w:val="9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Fundamentals</w:t>
      </w:r>
      <w:r w:rsidRPr="001F0C58">
        <w:rPr>
          <w:b/>
          <w:color w:val="000000"/>
          <w:w w:val="9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(AZ-900)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9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Microsoft</w:t>
      </w:r>
      <w:r w:rsidRPr="001F0C58">
        <w:rPr>
          <w:color w:val="000000"/>
          <w:w w:val="90"/>
          <w:sz w:val="21"/>
          <w:szCs w:val="21"/>
        </w:rPr>
        <w:t xml:space="preserve"> </w:t>
      </w:r>
      <w:r w:rsidR="003A1C22" w:rsidRPr="001F0C58">
        <w:rPr>
          <w:color w:val="000000"/>
          <w:w w:val="90"/>
          <w:sz w:val="21"/>
          <w:szCs w:val="21"/>
        </w:rPr>
        <w:tab/>
      </w:r>
      <w:r w:rsidR="003A1C22" w:rsidRPr="001F0C58">
        <w:rPr>
          <w:color w:val="000000"/>
          <w:w w:val="90"/>
          <w:sz w:val="21"/>
          <w:szCs w:val="21"/>
        </w:rPr>
        <w:tab/>
      </w:r>
      <w:r w:rsidR="003A1C22" w:rsidRPr="001F0C58">
        <w:rPr>
          <w:color w:val="000000"/>
          <w:w w:val="90"/>
          <w:sz w:val="21"/>
          <w:szCs w:val="21"/>
        </w:rPr>
        <w:tab/>
      </w:r>
      <w:r w:rsidR="003A1C22" w:rsidRPr="001F0C58">
        <w:rPr>
          <w:color w:val="000000"/>
          <w:w w:val="90"/>
          <w:sz w:val="21"/>
          <w:szCs w:val="21"/>
        </w:rPr>
        <w:tab/>
      </w:r>
      <w:r w:rsidR="00E00753" w:rsidRPr="001F0C58">
        <w:rPr>
          <w:color w:val="000000"/>
          <w:w w:val="90"/>
          <w:sz w:val="21"/>
          <w:szCs w:val="21"/>
        </w:rPr>
        <w:t xml:space="preserve">                   </w:t>
      </w:r>
      <w:r w:rsidRPr="001F0C58">
        <w:rPr>
          <w:noProof/>
          <w:color w:val="000000"/>
          <w:sz w:val="21"/>
          <w:szCs w:val="21"/>
        </w:rPr>
        <w:t>Aug.</w:t>
      </w:r>
      <w:r w:rsidRPr="001F0C58">
        <w:rPr>
          <w:color w:val="000000"/>
          <w:w w:val="90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2022</w:t>
      </w:r>
    </w:p>
    <w:p w14:paraId="1888477B" w14:textId="7E88ADFA" w:rsidR="003D04EC" w:rsidRPr="001F0C58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Professional</w:t>
      </w:r>
      <w:r w:rsidRPr="001F0C58">
        <w:rPr>
          <w:b/>
          <w:color w:val="000000"/>
          <w:spacing w:val="-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Sc</w:t>
      </w:r>
      <w:r w:rsidRPr="001F0C58">
        <w:rPr>
          <w:b/>
          <w:noProof/>
          <w:color w:val="000000"/>
          <w:spacing w:val="1"/>
          <w:sz w:val="21"/>
          <w:szCs w:val="21"/>
        </w:rPr>
        <w:t>r</w:t>
      </w:r>
      <w:r w:rsidRPr="001F0C58">
        <w:rPr>
          <w:b/>
          <w:noProof/>
          <w:color w:val="000000"/>
          <w:sz w:val="21"/>
          <w:szCs w:val="21"/>
        </w:rPr>
        <w:t>um</w:t>
      </w:r>
      <w:r w:rsidRPr="001F0C58">
        <w:rPr>
          <w:b/>
          <w:color w:val="000000"/>
          <w:spacing w:val="-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Maste</w:t>
      </w:r>
      <w:r w:rsidRPr="001F0C58">
        <w:rPr>
          <w:b/>
          <w:noProof/>
          <w:color w:val="000000"/>
          <w:spacing w:val="1"/>
          <w:sz w:val="21"/>
          <w:szCs w:val="21"/>
        </w:rPr>
        <w:t>r</w:t>
      </w:r>
      <w:r w:rsidRPr="001F0C58">
        <w:rPr>
          <w:b/>
          <w:color w:val="000000"/>
          <w:spacing w:val="-2"/>
          <w:sz w:val="21"/>
          <w:szCs w:val="21"/>
        </w:rPr>
        <w:t xml:space="preserve"> </w:t>
      </w:r>
      <w:r w:rsidRPr="001F0C58">
        <w:rPr>
          <w:b/>
          <w:noProof/>
          <w:color w:val="000000"/>
          <w:spacing w:val="1"/>
          <w:sz w:val="21"/>
          <w:szCs w:val="21"/>
        </w:rPr>
        <w:t>1</w:t>
      </w:r>
      <w:r w:rsidRPr="001F0C58">
        <w:rPr>
          <w:b/>
          <w:color w:val="000000"/>
          <w:spacing w:val="-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(PSM1)</w:t>
      </w:r>
      <w:r w:rsidRPr="001F0C58">
        <w:rPr>
          <w:noProof/>
          <w:color w:val="000000"/>
          <w:spacing w:val="1"/>
          <w:sz w:val="21"/>
          <w:szCs w:val="21"/>
        </w:rPr>
        <w:t>: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Scrum.org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</w:r>
      <w:r w:rsidR="003A1C22" w:rsidRPr="001F0C58">
        <w:rPr>
          <w:color w:val="000000"/>
          <w:spacing w:val="-2"/>
          <w:sz w:val="21"/>
          <w:szCs w:val="21"/>
        </w:rPr>
        <w:tab/>
        <w:t xml:space="preserve">    </w:t>
      </w:r>
      <w:r w:rsidRPr="001F0C58">
        <w:rPr>
          <w:noProof/>
          <w:color w:val="000000"/>
          <w:sz w:val="21"/>
          <w:szCs w:val="21"/>
        </w:rPr>
        <w:t>July</w:t>
      </w:r>
      <w:r w:rsidRPr="001F0C58">
        <w:rPr>
          <w:color w:val="000000"/>
          <w:spacing w:val="-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2022</w:t>
      </w:r>
    </w:p>
    <w:p w14:paraId="3F2AF69A" w14:textId="5C875AF6" w:rsidR="003D04EC" w:rsidRPr="008C37F5" w:rsidRDefault="00496F3F">
      <w:pPr>
        <w:widowControl w:val="0"/>
        <w:numPr>
          <w:ilvl w:val="0"/>
          <w:numId w:val="10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New</w:t>
      </w:r>
      <w:r w:rsidRPr="001F0C58">
        <w:rPr>
          <w:b/>
          <w:color w:val="000000"/>
          <w:w w:val="83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York</w:t>
      </w:r>
      <w:r w:rsidRPr="001F0C58">
        <w:rPr>
          <w:b/>
          <w:color w:val="000000"/>
          <w:w w:val="83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State</w:t>
      </w:r>
      <w:r w:rsidRPr="001F0C58">
        <w:rPr>
          <w:b/>
          <w:color w:val="000000"/>
          <w:w w:val="83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Bartender</w:t>
      </w:r>
      <w:r w:rsidRPr="001F0C58">
        <w:rPr>
          <w:b/>
          <w:color w:val="000000"/>
          <w:w w:val="83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Certified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8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New</w:t>
      </w:r>
      <w:r w:rsidRPr="001F0C58">
        <w:rPr>
          <w:color w:val="000000"/>
          <w:w w:val="8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York</w:t>
      </w:r>
      <w:r w:rsidRPr="00E00753">
        <w:rPr>
          <w:color w:val="000000"/>
          <w:w w:val="83"/>
          <w:sz w:val="21"/>
          <w:szCs w:val="21"/>
        </w:rPr>
        <w:t xml:space="preserve"> </w:t>
      </w:r>
      <w:r w:rsidRPr="00E00753">
        <w:rPr>
          <w:noProof/>
          <w:color w:val="000000"/>
          <w:sz w:val="21"/>
          <w:szCs w:val="21"/>
        </w:rPr>
        <w:t>Bartending</w:t>
      </w:r>
      <w:r w:rsidRPr="00E00753">
        <w:rPr>
          <w:color w:val="000000"/>
          <w:w w:val="83"/>
          <w:sz w:val="21"/>
          <w:szCs w:val="21"/>
        </w:rPr>
        <w:t xml:space="preserve"> </w:t>
      </w:r>
      <w:r w:rsidRPr="00E00753">
        <w:rPr>
          <w:noProof/>
          <w:color w:val="000000"/>
          <w:sz w:val="21"/>
          <w:szCs w:val="21"/>
        </w:rPr>
        <w:t>School</w:t>
      </w:r>
      <w:r w:rsidRPr="00E00753">
        <w:rPr>
          <w:color w:val="000000"/>
          <w:w w:val="83"/>
          <w:sz w:val="21"/>
          <w:szCs w:val="21"/>
        </w:rPr>
        <w:t xml:space="preserve"> </w:t>
      </w:r>
      <w:r w:rsidR="003A1C22" w:rsidRPr="00E00753">
        <w:rPr>
          <w:color w:val="000000"/>
          <w:w w:val="83"/>
          <w:sz w:val="21"/>
          <w:szCs w:val="21"/>
        </w:rPr>
        <w:tab/>
      </w:r>
      <w:r w:rsidR="003A1C22" w:rsidRPr="00E00753">
        <w:rPr>
          <w:color w:val="000000"/>
          <w:w w:val="83"/>
          <w:sz w:val="21"/>
          <w:szCs w:val="21"/>
        </w:rPr>
        <w:tab/>
      </w:r>
      <w:r w:rsidR="003A1C22" w:rsidRPr="00E00753">
        <w:rPr>
          <w:color w:val="000000"/>
          <w:w w:val="83"/>
          <w:sz w:val="21"/>
          <w:szCs w:val="21"/>
        </w:rPr>
        <w:tab/>
      </w:r>
      <w:r w:rsidR="003A1C22" w:rsidRPr="00E00753">
        <w:rPr>
          <w:color w:val="000000"/>
          <w:w w:val="83"/>
          <w:sz w:val="21"/>
          <w:szCs w:val="21"/>
        </w:rPr>
        <w:tab/>
      </w:r>
      <w:r w:rsidR="003A1C22" w:rsidRPr="00E00753">
        <w:rPr>
          <w:color w:val="000000"/>
          <w:w w:val="83"/>
          <w:sz w:val="21"/>
          <w:szCs w:val="21"/>
        </w:rPr>
        <w:tab/>
        <w:t xml:space="preserve">     </w:t>
      </w:r>
      <w:r w:rsidRPr="00E00753">
        <w:rPr>
          <w:noProof/>
          <w:color w:val="000000"/>
          <w:sz w:val="21"/>
          <w:szCs w:val="21"/>
        </w:rPr>
        <w:t>Jan.</w:t>
      </w:r>
      <w:r w:rsidRPr="00E00753">
        <w:rPr>
          <w:color w:val="000000"/>
          <w:w w:val="83"/>
          <w:sz w:val="21"/>
          <w:szCs w:val="21"/>
        </w:rPr>
        <w:t xml:space="preserve"> </w:t>
      </w:r>
      <w:r w:rsidRPr="00E00753">
        <w:rPr>
          <w:noProof/>
          <w:color w:val="000000"/>
          <w:sz w:val="21"/>
          <w:szCs w:val="21"/>
        </w:rPr>
        <w:t>2020</w:t>
      </w:r>
    </w:p>
    <w:p w14:paraId="3CBDDC28" w14:textId="77777777" w:rsidR="008C37F5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p w14:paraId="11598292" w14:textId="77777777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before="14" w:after="80"/>
        <w:textAlignment w:val="baseline"/>
        <w:rPr>
          <w:sz w:val="21"/>
          <w:szCs w:val="21"/>
        </w:rPr>
      </w:pPr>
      <w:r w:rsidRPr="001F0C58">
        <w:rPr>
          <w:b/>
          <w:noProof/>
          <w:color w:val="000000"/>
          <w:w w:val="99"/>
          <w:sz w:val="21"/>
          <w:szCs w:val="21"/>
        </w:rPr>
        <w:t>Skills</w:t>
      </w:r>
      <w:r w:rsidRPr="001F0C58">
        <w:rPr>
          <w:noProof/>
          <w:sz w:val="21"/>
          <w:szCs w:val="21"/>
        </w:rPr>
        <w:drawing>
          <wp:anchor distT="0" distB="0" distL="0" distR="0" simplePos="0" relativeHeight="251665920" behindDoc="1" locked="0" layoutInCell="1" allowOverlap="1" wp14:anchorId="744D2902" wp14:editId="4F2B1827">
            <wp:simplePos x="0" y="0"/>
            <wp:positionH relativeFrom="page">
              <wp:posOffset>457200</wp:posOffset>
            </wp:positionH>
            <wp:positionV relativeFrom="paragraph">
              <wp:posOffset>186055</wp:posOffset>
            </wp:positionV>
            <wp:extent cx="6858000" cy="12700"/>
            <wp:effectExtent l="0" t="0" r="0" b="0"/>
            <wp:wrapNone/>
            <wp:docPr id="55" name="Imag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0E63A707-EC9C-40C6-F383-2431AA25920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F2DF4D" w14:textId="36F19F93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before="81"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Business</w:t>
      </w:r>
      <w:r w:rsidRPr="001F0C58">
        <w:rPr>
          <w:b/>
          <w:color w:val="000000"/>
          <w:w w:val="93"/>
          <w:sz w:val="21"/>
          <w:szCs w:val="21"/>
        </w:rPr>
        <w:t xml:space="preserve"> </w:t>
      </w:r>
      <w:r w:rsidR="00660887">
        <w:rPr>
          <w:b/>
          <w:noProof/>
          <w:color w:val="000000"/>
          <w:sz w:val="21"/>
          <w:szCs w:val="21"/>
        </w:rPr>
        <w:t>Analyst</w:t>
      </w:r>
      <w:r w:rsidRPr="001F0C58">
        <w:rPr>
          <w:noProof/>
          <w:color w:val="000000"/>
          <w:spacing w:val="1"/>
          <w:sz w:val="21"/>
          <w:szCs w:val="21"/>
        </w:rPr>
        <w:t>: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Requirement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Gathering,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Data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Mapping</w:t>
      </w:r>
      <w:r>
        <w:rPr>
          <w:noProof/>
          <w:color w:val="000000"/>
          <w:sz w:val="21"/>
          <w:szCs w:val="21"/>
        </w:rPr>
        <w:t>, Data Cleaning, Data Analysis,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Stakeholder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Communication</w:t>
      </w:r>
    </w:p>
    <w:p w14:paraId="4D6D52A8" w14:textId="39859919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Product</w:t>
      </w:r>
      <w:r w:rsidRPr="001F0C58">
        <w:rPr>
          <w:b/>
          <w:color w:val="000000"/>
          <w:spacing w:val="-1"/>
          <w:sz w:val="21"/>
          <w:szCs w:val="21"/>
        </w:rPr>
        <w:t xml:space="preserve"> </w:t>
      </w:r>
      <w:r w:rsidR="00660887">
        <w:rPr>
          <w:b/>
          <w:noProof/>
          <w:color w:val="000000"/>
          <w:sz w:val="21"/>
          <w:szCs w:val="21"/>
        </w:rPr>
        <w:t>Manager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Roadmapping,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Market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Research,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Feature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Prioritization,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Root-Cause</w:t>
      </w:r>
      <w:r w:rsidRPr="001F0C58">
        <w:rPr>
          <w:color w:val="000000"/>
          <w:w w:val="93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Analysis</w:t>
      </w:r>
      <w:r>
        <w:rPr>
          <w:noProof/>
          <w:color w:val="000000"/>
          <w:sz w:val="21"/>
          <w:szCs w:val="21"/>
        </w:rPr>
        <w:t>, A/B Testing</w:t>
      </w:r>
    </w:p>
    <w:p w14:paraId="7608CE05" w14:textId="77777777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50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pacing w:val="1"/>
          <w:sz w:val="21"/>
          <w:szCs w:val="21"/>
        </w:rPr>
        <w:t xml:space="preserve"> </w:t>
      </w:r>
      <w:r w:rsidRPr="001F0C58">
        <w:rPr>
          <w:b/>
          <w:noProof/>
          <w:color w:val="000000"/>
          <w:spacing w:val="1"/>
          <w:sz w:val="21"/>
          <w:szCs w:val="21"/>
        </w:rPr>
        <w:t>T</w:t>
      </w:r>
      <w:r w:rsidRPr="001F0C58">
        <w:rPr>
          <w:b/>
          <w:noProof/>
          <w:color w:val="000000"/>
          <w:sz w:val="21"/>
          <w:szCs w:val="21"/>
        </w:rPr>
        <w:t>echnical</w:t>
      </w:r>
      <w:r w:rsidRPr="001F0C58">
        <w:rPr>
          <w:b/>
          <w:color w:val="000000"/>
          <w:w w:val="92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Skills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Python,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Java,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Pandas,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Sci-Kit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Learn,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SQL,</w:t>
      </w:r>
      <w:r w:rsidRPr="001F0C58">
        <w:rPr>
          <w:color w:val="000000"/>
          <w:w w:val="92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APIs</w:t>
      </w:r>
    </w:p>
    <w:p w14:paraId="4AD49199" w14:textId="77777777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Methodologies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Agile,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Scrum,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Waterfall</w:t>
      </w:r>
    </w:p>
    <w:p w14:paraId="57E2771E" w14:textId="77777777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4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pacing w:val="1"/>
          <w:sz w:val="21"/>
          <w:szCs w:val="21"/>
        </w:rPr>
        <w:t xml:space="preserve"> </w:t>
      </w:r>
      <w:r w:rsidRPr="001F0C58">
        <w:rPr>
          <w:b/>
          <w:noProof/>
          <w:color w:val="000000"/>
          <w:spacing w:val="1"/>
          <w:sz w:val="21"/>
          <w:szCs w:val="21"/>
        </w:rPr>
        <w:t>T</w:t>
      </w:r>
      <w:r w:rsidRPr="001F0C58">
        <w:rPr>
          <w:b/>
          <w:noProof/>
          <w:color w:val="000000"/>
          <w:sz w:val="21"/>
          <w:szCs w:val="21"/>
        </w:rPr>
        <w:t>ools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Jira,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Confluence,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Microsoft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Azure,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Tableau,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Excel,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Power</w:t>
      </w:r>
      <w:r w:rsidRPr="001F0C58">
        <w:rPr>
          <w:color w:val="000000"/>
          <w:w w:val="87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BI</w:t>
      </w:r>
    </w:p>
    <w:p w14:paraId="2600A041" w14:textId="77777777" w:rsidR="008C37F5" w:rsidRPr="001F0C58" w:rsidRDefault="008C37F5" w:rsidP="008C37F5">
      <w:pPr>
        <w:widowControl w:val="0"/>
        <w:numPr>
          <w:ilvl w:val="0"/>
          <w:numId w:val="9"/>
        </w:numPr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  <w:r>
        <w:rPr>
          <w:b/>
          <w:noProof/>
          <w:color w:val="000000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Soft</w:t>
      </w:r>
      <w:r w:rsidRPr="001F0C58">
        <w:rPr>
          <w:b/>
          <w:color w:val="000000"/>
          <w:spacing w:val="-1"/>
          <w:sz w:val="21"/>
          <w:szCs w:val="21"/>
        </w:rPr>
        <w:t xml:space="preserve"> </w:t>
      </w:r>
      <w:r w:rsidRPr="001F0C58">
        <w:rPr>
          <w:b/>
          <w:noProof/>
          <w:color w:val="000000"/>
          <w:sz w:val="21"/>
          <w:szCs w:val="21"/>
        </w:rPr>
        <w:t>Skills</w:t>
      </w:r>
      <w:r w:rsidRPr="001F0C58">
        <w:rPr>
          <w:noProof/>
          <w:color w:val="000000"/>
          <w:sz w:val="21"/>
          <w:szCs w:val="21"/>
        </w:rPr>
        <w:t>: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Communication,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Leadership,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Problem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Solving,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Time</w:t>
      </w:r>
      <w:r w:rsidRPr="001F0C58">
        <w:rPr>
          <w:color w:val="000000"/>
          <w:spacing w:val="-1"/>
          <w:sz w:val="21"/>
          <w:szCs w:val="21"/>
        </w:rPr>
        <w:t xml:space="preserve"> </w:t>
      </w:r>
      <w:r w:rsidRPr="001F0C58">
        <w:rPr>
          <w:noProof/>
          <w:color w:val="000000"/>
          <w:sz w:val="21"/>
          <w:szCs w:val="21"/>
        </w:rPr>
        <w:t>Management</w:t>
      </w:r>
    </w:p>
    <w:p w14:paraId="011095BD" w14:textId="77777777" w:rsidR="008C37F5" w:rsidRPr="001F0C58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line="302" w:lineRule="auto"/>
        <w:jc w:val="both"/>
        <w:textAlignment w:val="baseline"/>
        <w:rPr>
          <w:rFonts w:eastAsia="Arial"/>
          <w:sz w:val="21"/>
          <w:szCs w:val="21"/>
        </w:rPr>
      </w:pPr>
    </w:p>
    <w:p w14:paraId="3C0E72DE" w14:textId="77777777" w:rsidR="008C37F5" w:rsidRPr="00E00753" w:rsidRDefault="008C37F5" w:rsidP="008C37F5">
      <w:pPr>
        <w:widowControl w:val="0"/>
        <w:kinsoku w:val="0"/>
        <w:wordWrap w:val="0"/>
        <w:autoSpaceDE w:val="0"/>
        <w:autoSpaceDN w:val="0"/>
        <w:adjustRightInd w:val="0"/>
        <w:spacing w:line="239" w:lineRule="auto"/>
        <w:textAlignment w:val="baseline"/>
        <w:rPr>
          <w:sz w:val="21"/>
          <w:szCs w:val="21"/>
        </w:rPr>
      </w:pPr>
    </w:p>
    <w:sectPr w:rsidR="008C37F5" w:rsidRPr="00E00753">
      <w:type w:val="continuous"/>
      <w:pgSz w:w="12240" w:h="15840"/>
      <w:pgMar w:top="780" w:right="1100" w:bottom="1340" w:left="720" w:header="0" w:footer="0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2975"/>
    <w:multiLevelType w:val="singleLevel"/>
    <w:tmpl w:val="616CFAC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1" w15:restartNumberingAfterBreak="0">
    <w:nsid w:val="1BBE09E6"/>
    <w:multiLevelType w:val="singleLevel"/>
    <w:tmpl w:val="E0829E3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2" w15:restartNumberingAfterBreak="0">
    <w:nsid w:val="2E983BFF"/>
    <w:multiLevelType w:val="singleLevel"/>
    <w:tmpl w:val="A7A26540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3" w15:restartNumberingAfterBreak="0">
    <w:nsid w:val="304A47CE"/>
    <w:multiLevelType w:val="singleLevel"/>
    <w:tmpl w:val="C484A668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4" w15:restartNumberingAfterBreak="0">
    <w:nsid w:val="38BA767C"/>
    <w:multiLevelType w:val="singleLevel"/>
    <w:tmpl w:val="AD701994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5" w15:restartNumberingAfterBreak="0">
    <w:nsid w:val="57CE319F"/>
    <w:multiLevelType w:val="singleLevel"/>
    <w:tmpl w:val="BB229768"/>
    <w:lvl w:ilvl="0">
      <w:start w:val="1"/>
      <w:numFmt w:val="bullet"/>
      <w:lvlText w:val="•"/>
      <w:lvlJc w:val="left"/>
      <w:pPr>
        <w:ind w:left="260" w:hanging="12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6" w15:restartNumberingAfterBreak="0">
    <w:nsid w:val="60294156"/>
    <w:multiLevelType w:val="singleLevel"/>
    <w:tmpl w:val="77F21B66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7" w15:restartNumberingAfterBreak="0">
    <w:nsid w:val="611476DF"/>
    <w:multiLevelType w:val="singleLevel"/>
    <w:tmpl w:val="22F0B5AE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8" w15:restartNumberingAfterBreak="0">
    <w:nsid w:val="7414629D"/>
    <w:multiLevelType w:val="singleLevel"/>
    <w:tmpl w:val="B68EED94"/>
    <w:lvl w:ilvl="0">
      <w:start w:val="1"/>
      <w:numFmt w:val="bullet"/>
      <w:lvlText w:val="•"/>
      <w:lvlJc w:val="left"/>
      <w:pPr>
        <w:ind w:left="260" w:hanging="119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abstractNum w:abstractNumId="9" w15:restartNumberingAfterBreak="0">
    <w:nsid w:val="785C286F"/>
    <w:multiLevelType w:val="singleLevel"/>
    <w:tmpl w:val="CF78AECC"/>
    <w:lvl w:ilvl="0">
      <w:start w:val="1"/>
      <w:numFmt w:val="bullet"/>
      <w:suff w:val="nothing"/>
      <w:lvlText w:val="•"/>
      <w:lvlJc w:val="left"/>
      <w:pPr>
        <w:ind w:left="140" w:firstLine="0"/>
      </w:pPr>
      <w:rPr>
        <w:rFonts w:ascii="Times New Roman" w:eastAsia="Times New Roman" w:hAnsi="Times New Roman"/>
        <w:b w:val="0"/>
        <w:i w:val="0"/>
        <w:color w:val="000000"/>
        <w:sz w:val="20"/>
        <w:szCs w:val="20"/>
      </w:rPr>
    </w:lvl>
  </w:abstractNum>
  <w:num w:numId="1" w16cid:durableId="2136023178">
    <w:abstractNumId w:val="0"/>
  </w:num>
  <w:num w:numId="2" w16cid:durableId="965231420">
    <w:abstractNumId w:val="5"/>
  </w:num>
  <w:num w:numId="3" w16cid:durableId="1530947214">
    <w:abstractNumId w:val="3"/>
  </w:num>
  <w:num w:numId="4" w16cid:durableId="1972664195">
    <w:abstractNumId w:val="1"/>
  </w:num>
  <w:num w:numId="5" w16cid:durableId="179588776">
    <w:abstractNumId w:val="7"/>
  </w:num>
  <w:num w:numId="6" w16cid:durableId="1108164299">
    <w:abstractNumId w:val="8"/>
  </w:num>
  <w:num w:numId="7" w16cid:durableId="1102145716">
    <w:abstractNumId w:val="6"/>
  </w:num>
  <w:num w:numId="8" w16cid:durableId="571624652">
    <w:abstractNumId w:val="9"/>
  </w:num>
  <w:num w:numId="9" w16cid:durableId="427771543">
    <w:abstractNumId w:val="4"/>
  </w:num>
  <w:num w:numId="10" w16cid:durableId="657001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lTrailSpace/>
    <w:doNotExpandShiftReturn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D04EC"/>
    <w:rsid w:val="00046AF9"/>
    <w:rsid w:val="000A5F38"/>
    <w:rsid w:val="000F764B"/>
    <w:rsid w:val="00114EF2"/>
    <w:rsid w:val="00145BA7"/>
    <w:rsid w:val="001800CA"/>
    <w:rsid w:val="001F0C58"/>
    <w:rsid w:val="00292EA1"/>
    <w:rsid w:val="002A4C90"/>
    <w:rsid w:val="0032388A"/>
    <w:rsid w:val="003A1C22"/>
    <w:rsid w:val="003D04EC"/>
    <w:rsid w:val="00421605"/>
    <w:rsid w:val="004636CF"/>
    <w:rsid w:val="00496F3F"/>
    <w:rsid w:val="00565730"/>
    <w:rsid w:val="005E79BF"/>
    <w:rsid w:val="00656B56"/>
    <w:rsid w:val="00660887"/>
    <w:rsid w:val="006B1AE9"/>
    <w:rsid w:val="00721CD1"/>
    <w:rsid w:val="0085560A"/>
    <w:rsid w:val="0088704A"/>
    <w:rsid w:val="008932F9"/>
    <w:rsid w:val="008C37F5"/>
    <w:rsid w:val="0091274F"/>
    <w:rsid w:val="009357F1"/>
    <w:rsid w:val="00B02F09"/>
    <w:rsid w:val="00BB324A"/>
    <w:rsid w:val="00C23719"/>
    <w:rsid w:val="00CA5B81"/>
    <w:rsid w:val="00CB4C45"/>
    <w:rsid w:val="00CC0D63"/>
    <w:rsid w:val="00DA2F59"/>
    <w:rsid w:val="00E00753"/>
    <w:rsid w:val="00E31362"/>
    <w:rsid w:val="00EF6EC5"/>
    <w:rsid w:val="00F579B0"/>
    <w:rsid w:val="00F85980"/>
    <w:rsid w:val="00FA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209AD"/>
  <w15:docId w15:val="{2BA92EA7-23F3-4E22-A264-0CCE58504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graham-harris1/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grahamh1019@gmail.com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Graham Harris</dc:creator>
  <cp:lastModifiedBy>Graham Harris</cp:lastModifiedBy>
  <cp:revision>35</cp:revision>
  <cp:lastPrinted>2025-07-25T15:22:00Z</cp:lastPrinted>
  <dcterms:created xsi:type="dcterms:W3CDTF">2025-07-05T21:07:00Z</dcterms:created>
  <dcterms:modified xsi:type="dcterms:W3CDTF">2025-09-04T23:01:00Z</dcterms:modified>
</cp:coreProperties>
</file>